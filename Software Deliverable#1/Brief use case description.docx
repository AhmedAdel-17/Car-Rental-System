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W w:w="10163" w:type="dxa"/>
        <w:tblLook w:val="04A0" w:firstRow="1" w:lastRow="0" w:firstColumn="1" w:lastColumn="0" w:noHBand="0" w:noVBand="1"/>
      </w:tblPr>
      <w:tblGrid>
        <w:gridCol w:w="5081"/>
        <w:gridCol w:w="5082"/>
      </w:tblGrid>
      <w:tr w:rsidR="001314CD" w14:paraId="54EA8436" w14:textId="77777777" w:rsidTr="00131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</w:tcPr>
          <w:p w14:paraId="68382AAF" w14:textId="77777777" w:rsidR="001314CD" w:rsidRDefault="001314CD">
            <w:r>
              <w:t>Use case</w:t>
            </w:r>
          </w:p>
        </w:tc>
        <w:tc>
          <w:tcPr>
            <w:tcW w:w="5082" w:type="dxa"/>
          </w:tcPr>
          <w:p w14:paraId="6BDE9441" w14:textId="77777777" w:rsidR="001314CD" w:rsidRDefault="001314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314CD" w14:paraId="600A9D56" w14:textId="77777777" w:rsidTr="001314CD">
        <w:trPr>
          <w:trHeight w:val="1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</w:tcPr>
          <w:p w14:paraId="43DEFC89" w14:textId="77777777" w:rsidR="001314CD" w:rsidRDefault="001314CD">
            <w:r w:rsidRPr="00A041B8">
              <w:t>Customer Account Creation</w:t>
            </w:r>
            <w:r w:rsidRPr="00A041B8">
              <w:tab/>
            </w:r>
          </w:p>
        </w:tc>
        <w:tc>
          <w:tcPr>
            <w:tcW w:w="5082" w:type="dxa"/>
          </w:tcPr>
          <w:p w14:paraId="57407D0F" w14:textId="77777777" w:rsidR="001314CD" w:rsidRDefault="001314CD" w:rsidP="00A0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B8">
              <w:t>Customers register by entering personal details like name, contact, and driver's license information. Upon successful account creation, they receive a confirmation email.</w:t>
            </w:r>
          </w:p>
        </w:tc>
      </w:tr>
      <w:tr w:rsidR="001314CD" w14:paraId="7A642751" w14:textId="77777777" w:rsidTr="001314CD">
        <w:trPr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</w:tcPr>
          <w:p w14:paraId="1242D3DF" w14:textId="77777777" w:rsidR="001314CD" w:rsidRDefault="001314CD">
            <w:r w:rsidRPr="00A041B8">
              <w:t>Vehicle Search and Reservation</w:t>
            </w:r>
            <w:r w:rsidRPr="00A041B8">
              <w:tab/>
            </w:r>
          </w:p>
        </w:tc>
        <w:tc>
          <w:tcPr>
            <w:tcW w:w="5082" w:type="dxa"/>
          </w:tcPr>
          <w:p w14:paraId="6DC6B03E" w14:textId="77777777" w:rsidR="001314CD" w:rsidRDefault="0013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B8">
              <w:t>Customers search and filter available cars by type, seating capacity, and price. The system displays a rental quote once a vehicle is selected.</w:t>
            </w:r>
          </w:p>
        </w:tc>
      </w:tr>
      <w:tr w:rsidR="001314CD" w14:paraId="3D987BBE" w14:textId="77777777" w:rsidTr="001314CD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</w:tcPr>
          <w:p w14:paraId="6F4544BC" w14:textId="77777777" w:rsidR="001314CD" w:rsidRDefault="001314CD" w:rsidP="00A041B8">
            <w:pPr>
              <w:jc w:val="center"/>
            </w:pPr>
            <w:r w:rsidRPr="00A041B8">
              <w:t>Vehicle Pickup and Identity Verification</w:t>
            </w:r>
            <w:r w:rsidRPr="00A041B8">
              <w:tab/>
            </w:r>
          </w:p>
        </w:tc>
        <w:tc>
          <w:tcPr>
            <w:tcW w:w="5082" w:type="dxa"/>
          </w:tcPr>
          <w:p w14:paraId="511F6CA9" w14:textId="77777777" w:rsidR="001314CD" w:rsidRDefault="0013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B8">
              <w:t>Staff verify customer identity and reservation details before handing over the vehicle to the customer.</w:t>
            </w:r>
          </w:p>
        </w:tc>
      </w:tr>
      <w:tr w:rsidR="001314CD" w14:paraId="06C928D4" w14:textId="77777777" w:rsidTr="001314CD">
        <w:trPr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</w:tcPr>
          <w:p w14:paraId="1DCFF487" w14:textId="77777777" w:rsidR="001314CD" w:rsidRDefault="001314CD">
            <w:r w:rsidRPr="00A041B8">
              <w:t>Vehicle Return and Condition Logging</w:t>
            </w:r>
            <w:r w:rsidRPr="00A041B8">
              <w:tab/>
            </w:r>
          </w:p>
        </w:tc>
        <w:tc>
          <w:tcPr>
            <w:tcW w:w="5082" w:type="dxa"/>
          </w:tcPr>
          <w:p w14:paraId="57738BDB" w14:textId="77777777" w:rsidR="001314CD" w:rsidRDefault="0013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B8">
              <w:t>The fleet manager inspects the vehicle, noting its condition, fuel level, and any maintenance needs, and updates the system accordingly.</w:t>
            </w:r>
          </w:p>
        </w:tc>
      </w:tr>
      <w:tr w:rsidR="001314CD" w14:paraId="1F2D4B3A" w14:textId="77777777" w:rsidTr="001314CD">
        <w:trPr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</w:tcPr>
          <w:p w14:paraId="6E2FFF71" w14:textId="77777777" w:rsidR="001314CD" w:rsidRDefault="001314CD">
            <w:r w:rsidRPr="00A041B8">
              <w:t>Feedback Submission</w:t>
            </w:r>
            <w:r w:rsidRPr="00A041B8">
              <w:tab/>
            </w:r>
          </w:p>
        </w:tc>
        <w:tc>
          <w:tcPr>
            <w:tcW w:w="5082" w:type="dxa"/>
          </w:tcPr>
          <w:p w14:paraId="160A2B56" w14:textId="77777777" w:rsidR="001314CD" w:rsidRDefault="0013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B8">
              <w:t>After a rental, customers are prompted to submit feedback regarding their experience, which is linked to their rental history.</w:t>
            </w:r>
          </w:p>
        </w:tc>
      </w:tr>
      <w:tr w:rsidR="001314CD" w14:paraId="062BA4E6" w14:textId="77777777" w:rsidTr="001314CD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</w:tcPr>
          <w:p w14:paraId="27ABA067" w14:textId="77777777" w:rsidR="001314CD" w:rsidRDefault="001314CD">
            <w:r w:rsidRPr="00A041B8">
              <w:t>Loyalty Program and Rewards Tracking</w:t>
            </w:r>
            <w:r w:rsidRPr="00A041B8">
              <w:tab/>
            </w:r>
          </w:p>
        </w:tc>
        <w:tc>
          <w:tcPr>
            <w:tcW w:w="5082" w:type="dxa"/>
          </w:tcPr>
          <w:p w14:paraId="5D3CF263" w14:textId="77777777" w:rsidR="001314CD" w:rsidRDefault="0013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B8">
              <w:t>The system tracks loyalty points for customer rentals, allowing the CRM manager to offer discounts and incentives based on accumulated points.</w:t>
            </w:r>
          </w:p>
        </w:tc>
      </w:tr>
      <w:tr w:rsidR="001314CD" w14:paraId="7A8B447C" w14:textId="77777777" w:rsidTr="001314CD">
        <w:trPr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</w:tcPr>
          <w:p w14:paraId="5361B25E" w14:textId="77777777" w:rsidR="001314CD" w:rsidRDefault="001314CD">
            <w:r w:rsidRPr="00A041B8">
              <w:t>Customer Reservation History Access</w:t>
            </w:r>
            <w:r w:rsidRPr="00A041B8">
              <w:tab/>
            </w:r>
          </w:p>
        </w:tc>
        <w:tc>
          <w:tcPr>
            <w:tcW w:w="5082" w:type="dxa"/>
          </w:tcPr>
          <w:p w14:paraId="5A188AA2" w14:textId="77777777" w:rsidR="001314CD" w:rsidRDefault="0013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B8">
              <w:t>Customers can view their reservation history and modify or cancel future bookings through their account.</w:t>
            </w:r>
          </w:p>
        </w:tc>
      </w:tr>
      <w:tr w:rsidR="001314CD" w14:paraId="2AC554C5" w14:textId="77777777" w:rsidTr="001314CD">
        <w:trPr>
          <w:trHeight w:val="1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</w:tcPr>
          <w:p w14:paraId="4BCF4EDE" w14:textId="77777777" w:rsidR="001314CD" w:rsidRDefault="001314CD">
            <w:r w:rsidRPr="00A041B8">
              <w:t>Reporting and Analytics Generation</w:t>
            </w:r>
            <w:r w:rsidRPr="00A041B8">
              <w:tab/>
            </w:r>
          </w:p>
        </w:tc>
        <w:tc>
          <w:tcPr>
            <w:tcW w:w="5082" w:type="dxa"/>
          </w:tcPr>
          <w:p w14:paraId="1A1015AB" w14:textId="77777777" w:rsidR="001314CD" w:rsidRDefault="001314CD" w:rsidP="00A0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Administrators generate reports on metrics such as revenue, vehicle usage, and customer feedback for decision-making purposes.</w:t>
            </w:r>
          </w:p>
          <w:p w14:paraId="761BFCFC" w14:textId="77777777" w:rsidR="001314CD" w:rsidRDefault="0013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51E1E8" w14:textId="77777777" w:rsidR="008F7BB8" w:rsidRDefault="008F7BB8"/>
    <w:sectPr w:rsidR="008F7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1B8"/>
    <w:rsid w:val="001314CD"/>
    <w:rsid w:val="005900D6"/>
    <w:rsid w:val="008F7BB8"/>
    <w:rsid w:val="00A0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6852"/>
  <w15:docId w15:val="{1C3AB006-5207-44CD-9706-A2C169E1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04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041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Hazem Refaat Mohamed Abdelhalim</cp:lastModifiedBy>
  <cp:revision>2</cp:revision>
  <dcterms:created xsi:type="dcterms:W3CDTF">2024-11-01T16:14:00Z</dcterms:created>
  <dcterms:modified xsi:type="dcterms:W3CDTF">2024-11-02T18:51:00Z</dcterms:modified>
</cp:coreProperties>
</file>